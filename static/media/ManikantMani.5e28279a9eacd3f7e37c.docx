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5D55" w14:textId="798A6C01" w:rsidR="008B6045" w:rsidRDefault="008B6045"/>
    <w:p w14:paraId="4E5E524E" w14:textId="13886290" w:rsidR="008B6045" w:rsidRDefault="008B6045"/>
    <w:p w14:paraId="2AD415DD" w14:textId="255796CE" w:rsidR="008B6045" w:rsidRDefault="008B6045"/>
    <w:p w14:paraId="2C412D4F" w14:textId="77777777" w:rsidR="008B6045" w:rsidRDefault="008B6045"/>
    <w:tbl>
      <w:tblPr>
        <w:tblW w:w="1091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2"/>
        <w:gridCol w:w="516"/>
        <w:gridCol w:w="6758"/>
      </w:tblGrid>
      <w:tr w:rsidR="001B2ABD" w14:paraId="73D5AA44" w14:textId="77777777" w:rsidTr="00205E0D">
        <w:trPr>
          <w:trHeight w:val="4437"/>
        </w:trPr>
        <w:tc>
          <w:tcPr>
            <w:tcW w:w="3642" w:type="dxa"/>
            <w:vAlign w:val="bottom"/>
          </w:tcPr>
          <w:sdt>
            <w:sdtPr>
              <w:id w:val="-1711873194"/>
              <w:placeholder>
                <w:docPart w:val="B88FB2829A9B4CA3B9974319E82F736E"/>
              </w:placeholder>
              <w:temporary/>
              <w:showingPlcHdr/>
              <w15:appearance w15:val="hidden"/>
            </w:sdtPr>
            <w:sdtContent>
              <w:p w14:paraId="287719F6" w14:textId="77777777" w:rsidR="008B6045" w:rsidRDefault="008B6045" w:rsidP="008B6045">
                <w:pPr>
                  <w:pStyle w:val="Heading3"/>
                </w:pPr>
                <w:r w:rsidRPr="00805B97">
                  <w:rPr>
                    <w:u w:val="single"/>
                  </w:rPr>
                  <w:t>Profile</w:t>
                </w:r>
              </w:p>
            </w:sdtContent>
          </w:sdt>
          <w:p w14:paraId="7C2BC59C" w14:textId="77777777" w:rsidR="008B6045" w:rsidRPr="00B26A36" w:rsidRDefault="008B6045" w:rsidP="008B6045">
            <w:pPr>
              <w:rPr>
                <w:sz w:val="28"/>
                <w:szCs w:val="28"/>
              </w:rPr>
            </w:pPr>
            <w:r w:rsidRPr="00B26A36">
              <w:rPr>
                <w:sz w:val="28"/>
                <w:szCs w:val="28"/>
              </w:rPr>
              <w:t xml:space="preserve">I am a </w:t>
            </w:r>
            <w:r>
              <w:rPr>
                <w:sz w:val="28"/>
                <w:szCs w:val="28"/>
              </w:rPr>
              <w:t>front-end</w:t>
            </w:r>
            <w:r w:rsidRPr="00B26A36">
              <w:rPr>
                <w:sz w:val="28"/>
                <w:szCs w:val="28"/>
              </w:rPr>
              <w:t xml:space="preserve"> web developer and </w:t>
            </w:r>
          </w:p>
          <w:p w14:paraId="3648EA4F" w14:textId="77777777" w:rsidR="008B6045" w:rsidRPr="00B26A36" w:rsidRDefault="008B6045" w:rsidP="008B6045">
            <w:pPr>
              <w:rPr>
                <w:sz w:val="28"/>
                <w:szCs w:val="28"/>
              </w:rPr>
            </w:pPr>
            <w:r w:rsidRPr="00B26A36">
              <w:rPr>
                <w:sz w:val="28"/>
                <w:szCs w:val="28"/>
              </w:rPr>
              <w:t xml:space="preserve">I have </w:t>
            </w:r>
            <w:r>
              <w:rPr>
                <w:sz w:val="28"/>
                <w:szCs w:val="28"/>
              </w:rPr>
              <w:t>learned</w:t>
            </w:r>
            <w:r w:rsidRPr="00B26A36">
              <w:rPr>
                <w:sz w:val="28"/>
                <w:szCs w:val="28"/>
              </w:rPr>
              <w:t xml:space="preserve"> all my </w:t>
            </w:r>
            <w:r>
              <w:rPr>
                <w:sz w:val="28"/>
                <w:szCs w:val="28"/>
              </w:rPr>
              <w:t xml:space="preserve">skills </w:t>
            </w:r>
            <w:r w:rsidRPr="00B26A36">
              <w:rPr>
                <w:sz w:val="28"/>
                <w:szCs w:val="28"/>
              </w:rPr>
              <w:t xml:space="preserve">from youtube and </w:t>
            </w:r>
            <w:r>
              <w:rPr>
                <w:sz w:val="28"/>
                <w:szCs w:val="28"/>
              </w:rPr>
              <w:t>other online sources</w:t>
            </w:r>
            <w:r w:rsidRPr="00B26A36">
              <w:rPr>
                <w:sz w:val="28"/>
                <w:szCs w:val="28"/>
              </w:rPr>
              <w:t xml:space="preserve"> like from web w3 school and some mobile apps. I want to explore my skills to work with senior </w:t>
            </w:r>
            <w:r>
              <w:rPr>
                <w:sz w:val="28"/>
                <w:szCs w:val="28"/>
              </w:rPr>
              <w:t>developers</w:t>
            </w:r>
            <w:r w:rsidRPr="00B26A36">
              <w:rPr>
                <w:sz w:val="28"/>
                <w:szCs w:val="28"/>
              </w:rPr>
              <w:t>.</w:t>
            </w:r>
          </w:p>
          <w:p w14:paraId="69109E1E" w14:textId="52370C41" w:rsidR="001B2ABD" w:rsidRDefault="001B2ABD" w:rsidP="00BE7CA5"/>
        </w:tc>
        <w:tc>
          <w:tcPr>
            <w:tcW w:w="516" w:type="dxa"/>
          </w:tcPr>
          <w:p w14:paraId="3D8EC38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758" w:type="dxa"/>
            <w:vAlign w:val="bottom"/>
          </w:tcPr>
          <w:p w14:paraId="58A2A018" w14:textId="77777777" w:rsidR="00204595" w:rsidRDefault="00D310E4" w:rsidP="001B2ABD">
            <w:pPr>
              <w:pStyle w:val="Title"/>
            </w:pPr>
            <w:r>
              <w:t xml:space="preserve">Manikant </w:t>
            </w:r>
          </w:p>
          <w:p w14:paraId="6F4A44C4" w14:textId="77777777" w:rsidR="00204595" w:rsidRDefault="00204595" w:rsidP="00204595">
            <w:pPr>
              <w:pStyle w:val="Title"/>
            </w:pPr>
            <w:r>
              <w:t>Mani</w:t>
            </w:r>
          </w:p>
          <w:p w14:paraId="54CFD818" w14:textId="3AF396FD" w:rsidR="00204595" w:rsidRPr="00205E0D" w:rsidRDefault="00204595" w:rsidP="001B2ABD">
            <w:pPr>
              <w:pStyle w:val="Subtitle"/>
              <w:rPr>
                <w:spacing w:val="12"/>
                <w:w w:val="51"/>
              </w:rPr>
            </w:pPr>
            <w:r w:rsidRPr="00762969">
              <w:rPr>
                <w:spacing w:val="0"/>
                <w:w w:val="51"/>
              </w:rPr>
              <w:t xml:space="preserve">Front-end </w:t>
            </w:r>
            <w:r w:rsidR="00CC2EE0" w:rsidRPr="00762969">
              <w:rPr>
                <w:spacing w:val="0"/>
                <w:w w:val="51"/>
              </w:rPr>
              <w:t xml:space="preserve">React </w:t>
            </w:r>
            <w:r w:rsidRPr="00762969">
              <w:rPr>
                <w:spacing w:val="0"/>
                <w:w w:val="51"/>
              </w:rPr>
              <w:t>develope</w:t>
            </w:r>
            <w:r w:rsidRPr="00762969">
              <w:rPr>
                <w:spacing w:val="12"/>
                <w:w w:val="51"/>
              </w:rPr>
              <w:t>r</w:t>
            </w:r>
          </w:p>
          <w:p w14:paraId="2DF43B15" w14:textId="77777777" w:rsidR="00205E0D" w:rsidRPr="00205E0D" w:rsidRDefault="00205E0D" w:rsidP="00205E0D"/>
          <w:p w14:paraId="60E5D8D4" w14:textId="77777777" w:rsidR="00205E0D" w:rsidRPr="00762969" w:rsidRDefault="00205E0D" w:rsidP="00762969">
            <w:pPr>
              <w:pBdr>
                <w:bottom w:val="single" w:sz="4" w:space="1" w:color="auto"/>
              </w:pBdr>
              <w:rPr>
                <w:b/>
                <w:bCs/>
              </w:rPr>
            </w:pPr>
            <w:r w:rsidRPr="00762969">
              <w:rPr>
                <w:b/>
                <w:bCs/>
              </w:rPr>
              <w:t>EDUCATION</w:t>
            </w:r>
          </w:p>
          <w:p w14:paraId="0BC77F4D" w14:textId="77777777" w:rsidR="00762969" w:rsidRDefault="00762969" w:rsidP="00762969"/>
          <w:p w14:paraId="6CBC2550" w14:textId="6D630BC5" w:rsidR="00205E0D" w:rsidRPr="00762969" w:rsidRDefault="00205E0D" w:rsidP="00762969">
            <w:r w:rsidRPr="00762969">
              <w:t>[LNMU University, Darbhanga, Bihar]</w:t>
            </w:r>
          </w:p>
          <w:p w14:paraId="08F06846" w14:textId="77777777" w:rsidR="00205E0D" w:rsidRPr="00762969" w:rsidRDefault="00205E0D" w:rsidP="00762969">
            <w:r w:rsidRPr="00762969">
              <w:t>From 2018 to 2021</w:t>
            </w:r>
          </w:p>
          <w:p w14:paraId="48D63B6B" w14:textId="09DD02CD" w:rsidR="001B2ABD" w:rsidRPr="00762969" w:rsidRDefault="00205E0D" w:rsidP="00762969">
            <w:r w:rsidRPr="00762969">
              <w:rPr>
                <w:spacing w:val="19"/>
              </w:rPr>
              <w:t>I</w:t>
            </w:r>
            <w:r w:rsidRPr="00762969">
              <w:t xml:space="preserve"> have completed my graduation in BA with Hindi honors.</w:t>
            </w:r>
          </w:p>
          <w:p w14:paraId="1F575146" w14:textId="6B4ECB32" w:rsidR="00205E0D" w:rsidRPr="00205E0D" w:rsidRDefault="00205E0D" w:rsidP="00205E0D"/>
        </w:tc>
      </w:tr>
      <w:tr w:rsidR="001B2ABD" w14:paraId="70829DBD" w14:textId="77777777" w:rsidTr="00205E0D">
        <w:trPr>
          <w:trHeight w:val="8520"/>
        </w:trPr>
        <w:tc>
          <w:tcPr>
            <w:tcW w:w="3642" w:type="dxa"/>
          </w:tcPr>
          <w:p w14:paraId="62FAF48D" w14:textId="77777777" w:rsidR="00036450" w:rsidRDefault="00036450" w:rsidP="00036450"/>
          <w:sdt>
            <w:sdtPr>
              <w:id w:val="-1954003311"/>
              <w:placeholder>
                <w:docPart w:val="B412E555AEAA4F499AA60DDAD037CA7C"/>
              </w:placeholder>
              <w:temporary/>
              <w:showingPlcHdr/>
              <w15:appearance w15:val="hidden"/>
            </w:sdtPr>
            <w:sdtContent>
              <w:p w14:paraId="5084A4C1" w14:textId="5B599AB9" w:rsidR="00036450" w:rsidRPr="00CB0055" w:rsidRDefault="00CB0055" w:rsidP="00CB0055">
                <w:pPr>
                  <w:pStyle w:val="Heading3"/>
                </w:pPr>
                <w:r w:rsidRPr="00805B97">
                  <w:rPr>
                    <w:u w:val="single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A79DB0D0CD104FA8ADFBA9233AEA2695"/>
              </w:placeholder>
              <w:temporary/>
              <w:showingPlcHdr/>
              <w15:appearance w15:val="hidden"/>
            </w:sdtPr>
            <w:sdtContent>
              <w:p w14:paraId="0BB170A9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13BB021" w14:textId="5A66A4C7" w:rsidR="004D3011" w:rsidRDefault="00FD59AF" w:rsidP="004D3011">
            <w:r>
              <w:t>7004336713</w:t>
            </w:r>
          </w:p>
          <w:p w14:paraId="2ECC47A0" w14:textId="77777777" w:rsidR="00B337CC" w:rsidRDefault="00B337CC" w:rsidP="004D3011"/>
          <w:sdt>
            <w:sdtPr>
              <w:id w:val="-240260293"/>
              <w:placeholder>
                <w:docPart w:val="9FC27E17B3184D60A87DAA71B5078ADF"/>
              </w:placeholder>
              <w:temporary/>
              <w:showingPlcHdr/>
              <w15:appearance w15:val="hidden"/>
            </w:sdtPr>
            <w:sdtContent>
              <w:p w14:paraId="489C9F65" w14:textId="77777777" w:rsidR="00B337CC" w:rsidRDefault="00B337CC" w:rsidP="00B337CC">
                <w:r w:rsidRPr="004D3011">
                  <w:t>EMAIL:</w:t>
                </w:r>
              </w:p>
            </w:sdtContent>
          </w:sdt>
          <w:p w14:paraId="3B9BC4ED" w14:textId="77777777" w:rsidR="00B337CC" w:rsidRPr="00314245" w:rsidRDefault="00B337CC" w:rsidP="00B337CC">
            <w:pPr>
              <w:pBdr>
                <w:bottom w:val="single" w:sz="4" w:space="1" w:color="auto"/>
              </w:pBdr>
              <w:rPr>
                <w:rStyle w:val="Hyperlink"/>
                <w:color w:val="355D7E" w:themeColor="accent1" w:themeShade="80"/>
              </w:rPr>
            </w:pPr>
            <w:r w:rsidRPr="00314245">
              <w:rPr>
                <w:color w:val="355D7E" w:themeColor="accent1" w:themeShade="80"/>
              </w:rPr>
              <w:t>manikantmani12345@gmail.com</w:t>
            </w:r>
          </w:p>
          <w:p w14:paraId="1A598ACE" w14:textId="7BF7DFAE" w:rsidR="004D3011" w:rsidRDefault="004D3011" w:rsidP="004D3011"/>
          <w:p w14:paraId="6F4D168F" w14:textId="2A4650DF" w:rsidR="00FD59AF" w:rsidRDefault="00FD59AF" w:rsidP="004D3011">
            <w:r>
              <w:t>GITHUB</w:t>
            </w:r>
            <w:r w:rsidR="00314245">
              <w:t>:</w:t>
            </w:r>
          </w:p>
          <w:p w14:paraId="782ED3B4" w14:textId="68C3705A" w:rsidR="004D3011" w:rsidRPr="00314245" w:rsidRDefault="00FD59AF" w:rsidP="00314245">
            <w:pPr>
              <w:pBdr>
                <w:bottom w:val="single" w:sz="4" w:space="1" w:color="auto"/>
              </w:pBdr>
              <w:rPr>
                <w:color w:val="355D7E" w:themeColor="accent1" w:themeShade="80"/>
              </w:rPr>
            </w:pPr>
            <w:r w:rsidRPr="00314245">
              <w:rPr>
                <w:color w:val="355D7E" w:themeColor="accent1" w:themeShade="80"/>
              </w:rPr>
              <w:t>https://github.com/ManikantMani</w:t>
            </w:r>
          </w:p>
          <w:p w14:paraId="41F6F105" w14:textId="77777777" w:rsidR="00EF7F8B" w:rsidRDefault="00EF7F8B" w:rsidP="008B6045"/>
          <w:p w14:paraId="40C9DEAB" w14:textId="02730EDA" w:rsidR="008B6045" w:rsidRDefault="00EF7F8B" w:rsidP="008B6045">
            <w:r>
              <w:t>PORTFOLIO LINK</w:t>
            </w:r>
            <w:r w:rsidR="008B6045">
              <w:t>:</w:t>
            </w:r>
          </w:p>
          <w:p w14:paraId="3B9F1294" w14:textId="001BA50E" w:rsidR="00EF7F8B" w:rsidRDefault="00EF7F8B" w:rsidP="008B6045">
            <w:pPr>
              <w:pBdr>
                <w:bottom w:val="single" w:sz="4" w:space="1" w:color="auto"/>
              </w:pBdr>
              <w:rPr>
                <w:color w:val="355D7E" w:themeColor="accent1" w:themeShade="80"/>
              </w:rPr>
            </w:pPr>
            <w:r w:rsidRPr="00EF7F8B">
              <w:rPr>
                <w:color w:val="355D7E" w:themeColor="accent1" w:themeShade="80"/>
              </w:rPr>
              <w:t>https://manikantmani.github.io/webapp/</w:t>
            </w:r>
          </w:p>
          <w:p w14:paraId="3ACEB4CE" w14:textId="77777777" w:rsidR="00673E6A" w:rsidRDefault="00673E6A" w:rsidP="00673E6A"/>
          <w:p w14:paraId="703CB212" w14:textId="5C11C571" w:rsidR="00673E6A" w:rsidRDefault="00701232" w:rsidP="00673E6A">
            <w:r>
              <w:t>LINKEDIN</w:t>
            </w:r>
            <w:r w:rsidR="00673E6A">
              <w:t>:</w:t>
            </w:r>
          </w:p>
          <w:p w14:paraId="6388546C" w14:textId="57C54D07" w:rsidR="00673E6A" w:rsidRPr="00314245" w:rsidRDefault="00673E6A" w:rsidP="00673E6A">
            <w:pPr>
              <w:rPr>
                <w:color w:val="355D7E" w:themeColor="accent1" w:themeShade="80"/>
              </w:rPr>
            </w:pPr>
            <w:r w:rsidRPr="00673E6A">
              <w:rPr>
                <w:color w:val="355D7E" w:themeColor="accent1" w:themeShade="80"/>
              </w:rPr>
              <w:t>https://www.linkedin.com/in/manikant-mani-4a7606216/</w:t>
            </w:r>
          </w:p>
          <w:p w14:paraId="7EB6935E" w14:textId="4E2EC9D3" w:rsidR="008B6045" w:rsidRDefault="008B6045" w:rsidP="008B6045">
            <w:pPr>
              <w:pBdr>
                <w:bottom w:val="single" w:sz="4" w:space="1" w:color="auto"/>
              </w:pBdr>
              <w:rPr>
                <w:color w:val="355D7E" w:themeColor="accent1" w:themeShade="80"/>
              </w:rPr>
            </w:pPr>
          </w:p>
          <w:p w14:paraId="740175C5" w14:textId="771009C3" w:rsidR="002345FD" w:rsidRDefault="002345FD" w:rsidP="008B6045">
            <w:pPr>
              <w:pBdr>
                <w:bottom w:val="single" w:sz="4" w:space="1" w:color="auto"/>
              </w:pBdr>
              <w:rPr>
                <w:color w:val="355D7E" w:themeColor="accent1" w:themeShade="80"/>
              </w:rPr>
            </w:pPr>
          </w:p>
          <w:p w14:paraId="3D538024" w14:textId="4767BA1F" w:rsidR="002345FD" w:rsidRDefault="002345FD" w:rsidP="008B6045">
            <w:pPr>
              <w:pBdr>
                <w:bottom w:val="single" w:sz="4" w:space="1" w:color="auto"/>
              </w:pBdr>
              <w:rPr>
                <w:color w:val="355D7E" w:themeColor="accent1" w:themeShade="80"/>
              </w:rPr>
            </w:pPr>
          </w:p>
          <w:p w14:paraId="715C1751" w14:textId="77777777" w:rsidR="002345FD" w:rsidRPr="00314245" w:rsidRDefault="002345FD" w:rsidP="008B6045">
            <w:pPr>
              <w:pBdr>
                <w:bottom w:val="single" w:sz="4" w:space="1" w:color="auto"/>
              </w:pBdr>
              <w:rPr>
                <w:color w:val="355D7E" w:themeColor="accent1" w:themeShade="80"/>
              </w:rPr>
            </w:pPr>
          </w:p>
          <w:p w14:paraId="2D3D50AF" w14:textId="68240878" w:rsidR="004D3011" w:rsidRPr="004D3011" w:rsidRDefault="002345FD" w:rsidP="008B6045">
            <w:pPr>
              <w:pStyle w:val="Heading3"/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4965CFB7" wp14:editId="61DE7D70">
                  <wp:extent cx="1714500" cy="168402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516" w:type="dxa"/>
          </w:tcPr>
          <w:p w14:paraId="244D0BA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758" w:type="dxa"/>
          </w:tcPr>
          <w:p w14:paraId="0732D529" w14:textId="73099554" w:rsidR="008F75D5" w:rsidRDefault="00012CAA" w:rsidP="00C96B6C">
            <w:pPr>
              <w:pStyle w:val="Heading2"/>
              <w:pBdr>
                <w:bottom w:val="single" w:sz="4" w:space="1" w:color="auto"/>
              </w:pBdr>
            </w:pPr>
            <w:r w:rsidRPr="00C96B6C">
              <w:t>Experience</w:t>
            </w:r>
          </w:p>
          <w:p w14:paraId="64C585CB" w14:textId="7674C0FD" w:rsidR="00BE7CA5" w:rsidRPr="00BE7CA5" w:rsidRDefault="00BE7CA5" w:rsidP="00BE7CA5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BE7CA5">
              <w:rPr>
                <w:b/>
                <w:bCs/>
                <w:color w:val="0070C0"/>
                <w:sz w:val="20"/>
                <w:szCs w:val="20"/>
              </w:rPr>
              <w:t>Internship</w:t>
            </w:r>
            <w:r w:rsidR="002345FD">
              <w:rPr>
                <w:b/>
                <w:bCs/>
                <w:color w:val="0070C0"/>
                <w:sz w:val="20"/>
                <w:szCs w:val="20"/>
              </w:rPr>
              <w:t>- Mumbai, Maharashtra</w:t>
            </w:r>
          </w:p>
          <w:p w14:paraId="3938B338" w14:textId="534A4F00" w:rsidR="00BE7CA5" w:rsidRDefault="00BE7CA5" w:rsidP="00BE7CA5">
            <w:pPr>
              <w:rPr>
                <w:b/>
                <w:bCs/>
                <w:sz w:val="20"/>
                <w:szCs w:val="20"/>
              </w:rPr>
            </w:pPr>
            <w:r w:rsidRPr="00BE7CA5">
              <w:rPr>
                <w:b/>
                <w:bCs/>
                <w:sz w:val="20"/>
                <w:szCs w:val="20"/>
              </w:rPr>
              <w:t xml:space="preserve">I. Front End </w:t>
            </w:r>
            <w:r>
              <w:rPr>
                <w:b/>
                <w:bCs/>
                <w:sz w:val="20"/>
                <w:szCs w:val="20"/>
              </w:rPr>
              <w:t xml:space="preserve">React Engineer </w:t>
            </w:r>
            <w:r w:rsidRPr="00BE7CA5">
              <w:rPr>
                <w:b/>
                <w:bCs/>
                <w:sz w:val="20"/>
                <w:szCs w:val="20"/>
              </w:rPr>
              <w:t>at Delever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  <w:p w14:paraId="036C846D" w14:textId="3C5ABDAD" w:rsidR="00BE7CA5" w:rsidRPr="00BE7CA5" w:rsidRDefault="00BE7CA5" w:rsidP="00BE7CA5">
            <w:pPr>
              <w:rPr>
                <w:b/>
                <w:bCs/>
                <w:szCs w:val="18"/>
              </w:rPr>
            </w:pPr>
            <w:r w:rsidRPr="00BE7CA5">
              <w:rPr>
                <w:szCs w:val="18"/>
              </w:rPr>
              <w:t>In this company</w:t>
            </w:r>
            <w:r w:rsidR="00206AD3">
              <w:rPr>
                <w:szCs w:val="18"/>
              </w:rPr>
              <w:t>,</w:t>
            </w:r>
            <w:r w:rsidRPr="00BE7CA5">
              <w:rPr>
                <w:szCs w:val="18"/>
              </w:rPr>
              <w:t xml:space="preserve"> I have worked as a front-end React Developer. Here I with my team create </w:t>
            </w:r>
            <w:r w:rsidR="00206AD3">
              <w:rPr>
                <w:szCs w:val="18"/>
              </w:rPr>
              <w:t xml:space="preserve">a </w:t>
            </w:r>
            <w:r w:rsidRPr="00BE7CA5">
              <w:rPr>
                <w:szCs w:val="18"/>
              </w:rPr>
              <w:t xml:space="preserve">complete Delever landing page in Next.js. And I have </w:t>
            </w:r>
            <w:r w:rsidR="00206AD3">
              <w:rPr>
                <w:szCs w:val="18"/>
              </w:rPr>
              <w:t>learned</w:t>
            </w:r>
            <w:r w:rsidRPr="00BE7CA5">
              <w:rPr>
                <w:szCs w:val="18"/>
              </w:rPr>
              <w:t xml:space="preserve"> how to work with </w:t>
            </w:r>
            <w:r w:rsidR="00206AD3">
              <w:rPr>
                <w:szCs w:val="18"/>
              </w:rPr>
              <w:t xml:space="preserve">the </w:t>
            </w:r>
            <w:r w:rsidRPr="00BE7CA5">
              <w:rPr>
                <w:szCs w:val="18"/>
              </w:rPr>
              <w:t>team on Real time projects</w:t>
            </w:r>
            <w:r>
              <w:rPr>
                <w:b/>
                <w:bCs/>
                <w:szCs w:val="18"/>
              </w:rPr>
              <w:t>.</w:t>
            </w:r>
          </w:p>
          <w:p w14:paraId="7CB15CBA" w14:textId="512012F1" w:rsidR="00036450" w:rsidRDefault="00FF6695" w:rsidP="00036450">
            <w:pPr>
              <w:pStyle w:val="Heading2"/>
            </w:pPr>
            <w:r>
              <w:t>projects</w:t>
            </w:r>
          </w:p>
          <w:p w14:paraId="07D77C72" w14:textId="77777777" w:rsidR="00762969" w:rsidRDefault="00762969" w:rsidP="008C752A">
            <w:pPr>
              <w:pStyle w:val="Heading4"/>
            </w:pPr>
          </w:p>
          <w:p w14:paraId="12FBFE1F" w14:textId="39583434" w:rsidR="00824ECB" w:rsidRDefault="00824ECB" w:rsidP="008C752A">
            <w:pPr>
              <w:pStyle w:val="Heading4"/>
            </w:pPr>
            <w:r>
              <w:t xml:space="preserve">I. Web 3.0 sipto website </w:t>
            </w:r>
          </w:p>
          <w:p w14:paraId="49CBC513" w14:textId="46773F1E" w:rsidR="00824ECB" w:rsidRDefault="00BE7CA5" w:rsidP="00824ECB">
            <w:r>
              <w:t xml:space="preserve">This </w:t>
            </w:r>
            <w:r w:rsidR="008D06B9">
              <w:t>web app</w:t>
            </w:r>
            <w:r>
              <w:t xml:space="preserve"> based on </w:t>
            </w:r>
            <w:r w:rsidR="008D06B9">
              <w:t xml:space="preserve">the </w:t>
            </w:r>
            <w:r>
              <w:t xml:space="preserve">web3.0 model. </w:t>
            </w:r>
            <w:r w:rsidR="00824ECB">
              <w:t xml:space="preserve">This website is based on web 3.0 and </w:t>
            </w:r>
            <w:r w:rsidR="00012CAA">
              <w:t>its</w:t>
            </w:r>
            <w:r w:rsidR="00A101D8">
              <w:t xml:space="preserve"> UI is</w:t>
            </w:r>
            <w:r w:rsidR="00012CAA">
              <w:t xml:space="preserve"> </w:t>
            </w:r>
            <w:r w:rsidR="00A101D8">
              <w:t xml:space="preserve">fully </w:t>
            </w:r>
            <w:r w:rsidR="00A101D8" w:rsidRPr="00A101D8">
              <w:t>decentralized</w:t>
            </w:r>
            <w:r w:rsidR="00A101D8">
              <w:t>.</w:t>
            </w:r>
          </w:p>
          <w:p w14:paraId="099F6641" w14:textId="4B5F5ED8" w:rsidR="00805B97" w:rsidRDefault="00805B97" w:rsidP="00824ECB">
            <w:pPr>
              <w:rPr>
                <w:color w:val="A17B36" w:themeColor="background2" w:themeShade="80"/>
              </w:rPr>
            </w:pPr>
            <w:r>
              <w:t xml:space="preserve">Link:- </w:t>
            </w:r>
            <w:hyperlink r:id="rId9" w:history="1">
              <w:r w:rsidR="002345FD" w:rsidRPr="00307DB1">
                <w:rPr>
                  <w:rStyle w:val="Hyperlink"/>
                </w:rPr>
                <w:t>https://manikantmani.github.io/sipto/</w:t>
              </w:r>
            </w:hyperlink>
          </w:p>
          <w:p w14:paraId="3213BA4B" w14:textId="77777777" w:rsidR="002345FD" w:rsidRPr="00824ECB" w:rsidRDefault="002345FD" w:rsidP="00824ECB"/>
          <w:p w14:paraId="23659B53" w14:textId="5CEA7892" w:rsidR="002345FD" w:rsidRDefault="002345FD" w:rsidP="002345FD">
            <w:pPr>
              <w:pStyle w:val="Heading4"/>
            </w:pPr>
            <w:r>
              <w:t xml:space="preserve">I. Fit_ness World </w:t>
            </w:r>
          </w:p>
          <w:p w14:paraId="0C047C13" w14:textId="66669A28" w:rsidR="002345FD" w:rsidRDefault="002345FD" w:rsidP="002345FD">
            <w:r w:rsidRPr="002345FD">
              <w:t xml:space="preserve">This is a fitness website. This website is fully responsive for </w:t>
            </w:r>
            <w:r w:rsidR="008D06B9">
              <w:t>mobile</w:t>
            </w:r>
            <w:r w:rsidRPr="002345FD">
              <w:t xml:space="preserve"> and </w:t>
            </w:r>
            <w:r w:rsidR="008D06B9">
              <w:t>tablets</w:t>
            </w:r>
            <w:r w:rsidRPr="002345FD">
              <w:t>.</w:t>
            </w:r>
            <w:r w:rsidR="008D06B9">
              <w:t xml:space="preserve"> In This website, I used React useState, props, map methods and reusable components.</w:t>
            </w:r>
          </w:p>
          <w:p w14:paraId="23188BDE" w14:textId="50CC6B9F" w:rsidR="002345FD" w:rsidRPr="00824ECB" w:rsidRDefault="002345FD" w:rsidP="002345FD">
            <w:r>
              <w:t xml:space="preserve">Link:- </w:t>
            </w:r>
            <w:r w:rsidR="008D06B9" w:rsidRPr="008D06B9">
              <w:rPr>
                <w:color w:val="A17B36" w:themeColor="background2" w:themeShade="80"/>
              </w:rPr>
              <w:t>https://manikantmani.github.io/fit_ness/</w:t>
            </w:r>
          </w:p>
          <w:p w14:paraId="45B46A6B" w14:textId="77777777" w:rsidR="002345FD" w:rsidRPr="00A101D8" w:rsidRDefault="002345FD" w:rsidP="00A101D8"/>
          <w:p w14:paraId="6AF517A7" w14:textId="74F77961" w:rsidR="00036450" w:rsidRPr="008C752A" w:rsidRDefault="008C752A" w:rsidP="008C752A">
            <w:pPr>
              <w:pStyle w:val="Heading4"/>
            </w:pPr>
            <w:r>
              <w:t>I</w:t>
            </w:r>
            <w:r w:rsidR="00824ECB">
              <w:t>I</w:t>
            </w:r>
            <w:r w:rsidR="002345FD">
              <w:t>I</w:t>
            </w:r>
            <w:r w:rsidRPr="008C752A">
              <w:t>.</w:t>
            </w:r>
            <w:r>
              <w:t xml:space="preserve"> </w:t>
            </w:r>
            <w:r w:rsidR="00BE7CA5">
              <w:t>Weather Webapp</w:t>
            </w:r>
          </w:p>
          <w:p w14:paraId="6DB124C2" w14:textId="7F2AE48D" w:rsidR="00D01434" w:rsidRDefault="00BE7CA5" w:rsidP="00C037E5">
            <w:r>
              <w:t>This web app show</w:t>
            </w:r>
            <w:r w:rsidR="008D06B9">
              <w:t>s</w:t>
            </w:r>
            <w:r>
              <w:t xml:space="preserve"> </w:t>
            </w:r>
            <w:r w:rsidR="008D06B9">
              <w:t xml:space="preserve">the </w:t>
            </w:r>
            <w:r>
              <w:t xml:space="preserve">current </w:t>
            </w:r>
            <w:r w:rsidR="008D06B9">
              <w:t>temperature</w:t>
            </w:r>
            <w:r>
              <w:t xml:space="preserve"> of any particular city which is searched in </w:t>
            </w:r>
            <w:r w:rsidR="008D06B9">
              <w:t xml:space="preserve">the </w:t>
            </w:r>
            <w:r>
              <w:t>search box.</w:t>
            </w:r>
          </w:p>
          <w:p w14:paraId="3C73F89E" w14:textId="40061297" w:rsidR="00BE7CA5" w:rsidRPr="00BE7CA5" w:rsidRDefault="00BE7CA5" w:rsidP="00C037E5">
            <w:pPr>
              <w:rPr>
                <w:color w:val="A17B36" w:themeColor="background2" w:themeShade="80"/>
              </w:rPr>
            </w:pPr>
            <w:r>
              <w:t>Link:-</w:t>
            </w:r>
            <w:r w:rsidRPr="00BE7CA5">
              <w:rPr>
                <w:color w:val="A17B36" w:themeColor="background2" w:themeShade="80"/>
              </w:rPr>
              <w:t xml:space="preserve"> https://manikantmani.github.io/search-weather/</w:t>
            </w:r>
          </w:p>
          <w:p w14:paraId="726C07AA" w14:textId="77777777" w:rsidR="00E04A93" w:rsidRPr="00D01434" w:rsidRDefault="00E04A93" w:rsidP="00036450">
            <w:pPr>
              <w:rPr>
                <w:color w:val="548AB7" w:themeColor="accent1" w:themeShade="BF"/>
              </w:rPr>
            </w:pPr>
          </w:p>
          <w:p w14:paraId="2D83F0DA" w14:textId="5C84C1E2" w:rsidR="004D3011" w:rsidRPr="004D3011" w:rsidRDefault="00E04A93" w:rsidP="00B359E4">
            <w:pPr>
              <w:pStyle w:val="Heading4"/>
              <w:rPr>
                <w:bCs/>
              </w:rPr>
            </w:pPr>
            <w:r>
              <w:t>I</w:t>
            </w:r>
            <w:r w:rsidR="002345FD">
              <w:t>V</w:t>
            </w:r>
            <w:r>
              <w:t xml:space="preserve">. </w:t>
            </w:r>
            <w:r w:rsidR="00012CAA">
              <w:t>To-Do</w:t>
            </w:r>
            <w:r>
              <w:t xml:space="preserve"> List </w:t>
            </w:r>
          </w:p>
          <w:p w14:paraId="3EAE6120" w14:textId="659F098C" w:rsidR="004D3011" w:rsidRDefault="00BE7CA5" w:rsidP="00A101D8">
            <w:pPr>
              <w:pStyle w:val="Date"/>
            </w:pPr>
            <w:r>
              <w:t>In this web app</w:t>
            </w:r>
            <w:r w:rsidR="008D06B9">
              <w:t>,</w:t>
            </w:r>
            <w:r>
              <w:t xml:space="preserve"> you can list  your </w:t>
            </w:r>
            <w:r w:rsidR="008D06B9">
              <w:t>favorite</w:t>
            </w:r>
            <w:r>
              <w:t xml:space="preserve"> item. You can also edit any particular listed item and also delete any item or delete all listed </w:t>
            </w:r>
            <w:r w:rsidR="008D06B9">
              <w:t>items</w:t>
            </w:r>
            <w:r>
              <w:t>.</w:t>
            </w:r>
          </w:p>
          <w:p w14:paraId="61C8A4C7" w14:textId="56DE8768" w:rsidR="00BE7CA5" w:rsidRPr="00BE7CA5" w:rsidRDefault="00BE7CA5" w:rsidP="00BE7CA5">
            <w:r>
              <w:t xml:space="preserve">Link:- </w:t>
            </w:r>
            <w:r w:rsidRPr="00BE7CA5">
              <w:rPr>
                <w:color w:val="A17B36" w:themeColor="background2" w:themeShade="80"/>
              </w:rPr>
              <w:t>https://manikantmani.github.io/DoListLive/</w:t>
            </w:r>
          </w:p>
          <w:p w14:paraId="77CC1E37" w14:textId="77777777" w:rsidR="00762969" w:rsidRDefault="00762969" w:rsidP="00762969">
            <w:pPr>
              <w:pStyle w:val="Heading4"/>
            </w:pPr>
          </w:p>
          <w:p w14:paraId="521DF9BB" w14:textId="6AA27E1F" w:rsidR="00762969" w:rsidRPr="004D3011" w:rsidRDefault="00762969" w:rsidP="00762969">
            <w:pPr>
              <w:pStyle w:val="Heading4"/>
              <w:rPr>
                <w:bCs/>
              </w:rPr>
            </w:pPr>
            <w:r>
              <w:t xml:space="preserve">V. </w:t>
            </w:r>
            <w:r w:rsidR="00FE289F">
              <w:t>Mani-tech</w:t>
            </w:r>
            <w:r>
              <w:t xml:space="preserve"> </w:t>
            </w:r>
          </w:p>
          <w:p w14:paraId="63026A6D" w14:textId="2AA8C316" w:rsidR="00762969" w:rsidRDefault="00FE289F" w:rsidP="00762969">
            <w:pPr>
              <w:pStyle w:val="Date"/>
            </w:pPr>
            <w:r>
              <w:t>T</w:t>
            </w:r>
            <w:r w:rsidRPr="00FE289F">
              <w:t>his website is based on React js and bootstrap-5. its design is based on a tech company.</w:t>
            </w:r>
          </w:p>
          <w:p w14:paraId="6EB9BC39" w14:textId="788A066C" w:rsidR="00762969" w:rsidRPr="00BE7CA5" w:rsidRDefault="00762969" w:rsidP="00762969">
            <w:r>
              <w:t xml:space="preserve">Link:- </w:t>
            </w:r>
            <w:r w:rsidR="00FE289F" w:rsidRPr="00FE289F">
              <w:rPr>
                <w:color w:val="A17B36" w:themeColor="background2" w:themeShade="80"/>
              </w:rPr>
              <w:t>https://manikantmani.github.io/mani-tech/</w:t>
            </w:r>
          </w:p>
          <w:p w14:paraId="611151F9" w14:textId="2F3D40A3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5DEA4528" w14:textId="77777777" w:rsidR="00893E99" w:rsidRDefault="00893E99" w:rsidP="000C45FF">
      <w:pPr>
        <w:tabs>
          <w:tab w:val="left" w:pos="990"/>
        </w:tabs>
      </w:pPr>
    </w:p>
    <w:sectPr w:rsidR="00893E99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53A84" w14:textId="77777777" w:rsidR="008051B4" w:rsidRDefault="008051B4" w:rsidP="000C45FF">
      <w:r>
        <w:separator/>
      </w:r>
    </w:p>
  </w:endnote>
  <w:endnote w:type="continuationSeparator" w:id="0">
    <w:p w14:paraId="39D688D1" w14:textId="77777777" w:rsidR="008051B4" w:rsidRDefault="008051B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9BE73" w14:textId="77777777" w:rsidR="008051B4" w:rsidRDefault="008051B4" w:rsidP="000C45FF">
      <w:r>
        <w:separator/>
      </w:r>
    </w:p>
  </w:footnote>
  <w:footnote w:type="continuationSeparator" w:id="0">
    <w:p w14:paraId="4F2B1F66" w14:textId="77777777" w:rsidR="008051B4" w:rsidRDefault="008051B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DD0D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F2A48B" wp14:editId="199F2F2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74A9"/>
    <w:multiLevelType w:val="hybridMultilevel"/>
    <w:tmpl w:val="9AC4F3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B69DF"/>
    <w:multiLevelType w:val="hybridMultilevel"/>
    <w:tmpl w:val="CCA4557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300528">
    <w:abstractNumId w:val="1"/>
  </w:num>
  <w:num w:numId="2" w16cid:durableId="41945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4"/>
    <w:rsid w:val="00012CAA"/>
    <w:rsid w:val="00035532"/>
    <w:rsid w:val="00036450"/>
    <w:rsid w:val="000443B3"/>
    <w:rsid w:val="00090DF0"/>
    <w:rsid w:val="00094499"/>
    <w:rsid w:val="000C45FF"/>
    <w:rsid w:val="000C5301"/>
    <w:rsid w:val="000E3FD1"/>
    <w:rsid w:val="00112054"/>
    <w:rsid w:val="001317D8"/>
    <w:rsid w:val="001525E1"/>
    <w:rsid w:val="00167201"/>
    <w:rsid w:val="00180329"/>
    <w:rsid w:val="0019001F"/>
    <w:rsid w:val="001A74A5"/>
    <w:rsid w:val="001B2ABD"/>
    <w:rsid w:val="001E0391"/>
    <w:rsid w:val="001E1759"/>
    <w:rsid w:val="001F1ECC"/>
    <w:rsid w:val="00204595"/>
    <w:rsid w:val="00205E0D"/>
    <w:rsid w:val="00206AD3"/>
    <w:rsid w:val="002345FD"/>
    <w:rsid w:val="002400EB"/>
    <w:rsid w:val="00256CF7"/>
    <w:rsid w:val="00263D04"/>
    <w:rsid w:val="00281FD5"/>
    <w:rsid w:val="0030481B"/>
    <w:rsid w:val="00314245"/>
    <w:rsid w:val="003156FC"/>
    <w:rsid w:val="003254B5"/>
    <w:rsid w:val="00336EA1"/>
    <w:rsid w:val="0037121F"/>
    <w:rsid w:val="003727F4"/>
    <w:rsid w:val="003910D8"/>
    <w:rsid w:val="003A6B7D"/>
    <w:rsid w:val="003B06CA"/>
    <w:rsid w:val="003D1F95"/>
    <w:rsid w:val="003E3C19"/>
    <w:rsid w:val="003E45D2"/>
    <w:rsid w:val="004071FC"/>
    <w:rsid w:val="00445947"/>
    <w:rsid w:val="004813B3"/>
    <w:rsid w:val="00483E56"/>
    <w:rsid w:val="00496591"/>
    <w:rsid w:val="004C63E4"/>
    <w:rsid w:val="004D3011"/>
    <w:rsid w:val="005262AC"/>
    <w:rsid w:val="00526368"/>
    <w:rsid w:val="005941E2"/>
    <w:rsid w:val="005E39D5"/>
    <w:rsid w:val="00600670"/>
    <w:rsid w:val="0062123A"/>
    <w:rsid w:val="006366EB"/>
    <w:rsid w:val="00646E75"/>
    <w:rsid w:val="00673E6A"/>
    <w:rsid w:val="006771D0"/>
    <w:rsid w:val="00693516"/>
    <w:rsid w:val="00701232"/>
    <w:rsid w:val="00706AF6"/>
    <w:rsid w:val="00715FCB"/>
    <w:rsid w:val="00743101"/>
    <w:rsid w:val="00762969"/>
    <w:rsid w:val="00764C9F"/>
    <w:rsid w:val="007775E1"/>
    <w:rsid w:val="007867A0"/>
    <w:rsid w:val="007927F5"/>
    <w:rsid w:val="00802CA0"/>
    <w:rsid w:val="008051B4"/>
    <w:rsid w:val="00805B97"/>
    <w:rsid w:val="00824ECB"/>
    <w:rsid w:val="00893E99"/>
    <w:rsid w:val="008B1F78"/>
    <w:rsid w:val="008B3837"/>
    <w:rsid w:val="008B6045"/>
    <w:rsid w:val="008C752A"/>
    <w:rsid w:val="008D06B9"/>
    <w:rsid w:val="008F4A53"/>
    <w:rsid w:val="008F75D5"/>
    <w:rsid w:val="009260CD"/>
    <w:rsid w:val="0093623B"/>
    <w:rsid w:val="00940A66"/>
    <w:rsid w:val="00942A90"/>
    <w:rsid w:val="00952C25"/>
    <w:rsid w:val="00975EC8"/>
    <w:rsid w:val="009B7B84"/>
    <w:rsid w:val="009C3466"/>
    <w:rsid w:val="00A101D8"/>
    <w:rsid w:val="00A2118D"/>
    <w:rsid w:val="00A53197"/>
    <w:rsid w:val="00AD0A50"/>
    <w:rsid w:val="00AD76E2"/>
    <w:rsid w:val="00B20152"/>
    <w:rsid w:val="00B337CC"/>
    <w:rsid w:val="00B359E4"/>
    <w:rsid w:val="00B57D98"/>
    <w:rsid w:val="00B70850"/>
    <w:rsid w:val="00B81EE4"/>
    <w:rsid w:val="00B910DB"/>
    <w:rsid w:val="00BC69B3"/>
    <w:rsid w:val="00BE7CA5"/>
    <w:rsid w:val="00BF5EB0"/>
    <w:rsid w:val="00C037E5"/>
    <w:rsid w:val="00C066B6"/>
    <w:rsid w:val="00C37BA1"/>
    <w:rsid w:val="00C4674C"/>
    <w:rsid w:val="00C506CF"/>
    <w:rsid w:val="00C56755"/>
    <w:rsid w:val="00C72BED"/>
    <w:rsid w:val="00C9578B"/>
    <w:rsid w:val="00C96B6C"/>
    <w:rsid w:val="00CB0055"/>
    <w:rsid w:val="00CC2EE0"/>
    <w:rsid w:val="00CD5A12"/>
    <w:rsid w:val="00CE0308"/>
    <w:rsid w:val="00D01434"/>
    <w:rsid w:val="00D2522B"/>
    <w:rsid w:val="00D310E4"/>
    <w:rsid w:val="00D422DE"/>
    <w:rsid w:val="00D5459D"/>
    <w:rsid w:val="00D63C87"/>
    <w:rsid w:val="00DA1F4D"/>
    <w:rsid w:val="00DB1F5E"/>
    <w:rsid w:val="00DD172A"/>
    <w:rsid w:val="00DF568A"/>
    <w:rsid w:val="00DF5A4E"/>
    <w:rsid w:val="00E04A93"/>
    <w:rsid w:val="00E219A2"/>
    <w:rsid w:val="00E25A26"/>
    <w:rsid w:val="00E4381A"/>
    <w:rsid w:val="00E55D74"/>
    <w:rsid w:val="00E700C5"/>
    <w:rsid w:val="00EE0472"/>
    <w:rsid w:val="00EF7F8B"/>
    <w:rsid w:val="00F21B81"/>
    <w:rsid w:val="00F60274"/>
    <w:rsid w:val="00F77FB9"/>
    <w:rsid w:val="00F93D1A"/>
    <w:rsid w:val="00FB068F"/>
    <w:rsid w:val="00FD59AF"/>
    <w:rsid w:val="00FE289F"/>
    <w:rsid w:val="00FE747F"/>
    <w:rsid w:val="00F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3C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E04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1F78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anikantmani.github.io/sipt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k\AppData\Local\Microsoft\Office\16.0\DTS\en-US%7b291BFA9B-93AA-4526-AE35-053054C759B1%7d\%7bA0C94635-7996-4242-B6B3-3E780A32F116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3074924912736425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HTML</c:v>
                </c:pt>
                <c:pt idx="1">
                  <c:v>CSS</c:v>
                </c:pt>
                <c:pt idx="2">
                  <c:v>JavaScript</c:v>
                </c:pt>
                <c:pt idx="3">
                  <c:v>Next.js</c:v>
                </c:pt>
                <c:pt idx="4">
                  <c:v>React js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0.75</c:v>
                </c:pt>
                <c:pt idx="1">
                  <c:v>0.7</c:v>
                </c:pt>
                <c:pt idx="2">
                  <c:v>0.35</c:v>
                </c:pt>
                <c:pt idx="3">
                  <c:v>0.5</c:v>
                </c:pt>
                <c:pt idx="4">
                  <c:v>0.55000000000000004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C0-4148-9BFC-36C1D20E95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12E555AEAA4F499AA60DDAD037C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998F1-D78D-4110-934D-BAFD6DF9013D}"/>
      </w:docPartPr>
      <w:docPartBody>
        <w:p w:rsidR="00AC5905" w:rsidRDefault="00257639">
          <w:pPr>
            <w:pStyle w:val="B412E555AEAA4F499AA60DDAD037CA7C"/>
          </w:pPr>
          <w:r w:rsidRPr="00CB0055">
            <w:t>Contact</w:t>
          </w:r>
        </w:p>
      </w:docPartBody>
    </w:docPart>
    <w:docPart>
      <w:docPartPr>
        <w:name w:val="A79DB0D0CD104FA8ADFBA9233AEA2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687B5-5185-45CC-8C87-A0D3C5DC2B7B}"/>
      </w:docPartPr>
      <w:docPartBody>
        <w:p w:rsidR="00AC5905" w:rsidRDefault="00257639">
          <w:pPr>
            <w:pStyle w:val="A79DB0D0CD104FA8ADFBA9233AEA2695"/>
          </w:pPr>
          <w:r w:rsidRPr="004D3011">
            <w:t>PHONE:</w:t>
          </w:r>
        </w:p>
      </w:docPartBody>
    </w:docPart>
    <w:docPart>
      <w:docPartPr>
        <w:name w:val="9FC27E17B3184D60A87DAA71B5078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815CA-9086-4570-9473-6DB891567D5A}"/>
      </w:docPartPr>
      <w:docPartBody>
        <w:p w:rsidR="00AC5905" w:rsidRDefault="00257639" w:rsidP="00257639">
          <w:pPr>
            <w:pStyle w:val="9FC27E17B3184D60A87DAA71B5078ADF"/>
          </w:pPr>
          <w:r w:rsidRPr="004D3011">
            <w:t>EMAIL:</w:t>
          </w:r>
        </w:p>
      </w:docPartBody>
    </w:docPart>
    <w:docPart>
      <w:docPartPr>
        <w:name w:val="B88FB2829A9B4CA3B9974319E82F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8D718-832D-473F-AA9C-CB9ABACC3637}"/>
      </w:docPartPr>
      <w:docPartBody>
        <w:p w:rsidR="00C825C5" w:rsidRDefault="00584BD6" w:rsidP="00584BD6">
          <w:pPr>
            <w:pStyle w:val="B88FB2829A9B4CA3B9974319E82F736E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39"/>
    <w:rsid w:val="00257639"/>
    <w:rsid w:val="004A4A5F"/>
    <w:rsid w:val="00584BD6"/>
    <w:rsid w:val="007434A8"/>
    <w:rsid w:val="008D0969"/>
    <w:rsid w:val="009255C4"/>
    <w:rsid w:val="00AC5905"/>
    <w:rsid w:val="00B43BAC"/>
    <w:rsid w:val="00C8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84BD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12E555AEAA4F499AA60DDAD037CA7C">
    <w:name w:val="B412E555AEAA4F499AA60DDAD037CA7C"/>
  </w:style>
  <w:style w:type="paragraph" w:customStyle="1" w:styleId="A79DB0D0CD104FA8ADFBA9233AEA2695">
    <w:name w:val="A79DB0D0CD104FA8ADFBA9233AEA269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BD6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9FC27E17B3184D60A87DAA71B5078ADF">
    <w:name w:val="9FC27E17B3184D60A87DAA71B5078ADF"/>
    <w:rsid w:val="00257639"/>
  </w:style>
  <w:style w:type="paragraph" w:customStyle="1" w:styleId="B88FB2829A9B4CA3B9974319E82F736E">
    <w:name w:val="B88FB2829A9B4CA3B9974319E82F736E"/>
    <w:rsid w:val="00584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C919C-2773-4E81-B357-35DE2D313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{A0C94635-7996-4242-B6B3-3E780A32F116}tf00546271_win32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2022-01-04T09:29:00Z</dcterms:created>
  <dcterms:modified xsi:type="dcterms:W3CDTF">2022-08-29T05:41:00Z</dcterms:modified>
</cp:coreProperties>
</file>